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BE7819" w:rsidRDefault="00BE7819" w:rsidP="00855982">
      <w:pPr>
        <w:pStyle w:val="Heading1"/>
        <w:rPr>
          <w:rFonts w:eastAsia="MS Mincho" w:hint="eastAsia"/>
        </w:rPr>
      </w:pPr>
      <w:r>
        <w:rPr>
          <w:rFonts w:asciiTheme="minorEastAsia" w:eastAsiaTheme="minorEastAsia" w:hAnsiTheme="minorEastAsia" w:hint="eastAsia"/>
          <w:b w:val="0"/>
          <w:bCs w:val="0"/>
          <w:smallCaps w:val="0"/>
          <w:sz w:val="56"/>
          <w:szCs w:val="56"/>
          <w:lang w:eastAsia="zh-CN"/>
        </w:rPr>
        <w:t>使用者需求</w:t>
      </w:r>
      <w:bookmarkStart w:id="0" w:name="_GoBack"/>
      <w:bookmarkEnd w:id="0"/>
    </w:p>
    <w:p w:rsidR="00855982" w:rsidRDefault="00855982" w:rsidP="00BE7819">
      <w:pPr>
        <w:rPr>
          <w:rFonts w:eastAsia="MS Mincho"/>
        </w:rPr>
      </w:pPr>
    </w:p>
    <w:p w:rsidR="00BE7819" w:rsidRDefault="00BE7819" w:rsidP="00BE7819">
      <w:pPr>
        <w:rPr>
          <w:rFonts w:eastAsia="MS Mincho"/>
        </w:rPr>
      </w:pPr>
      <w:r>
        <w:rPr>
          <w:rFonts w:eastAsia="MS Minch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4445</wp:posOffset>
                </wp:positionV>
                <wp:extent cx="2339340" cy="7924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19" w:rsidRPr="00BE7819" w:rsidRDefault="00BE7819" w:rsidP="00BE7819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BE7819"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1</w:t>
                            </w:r>
                            <w:r w:rsidRPr="00BE7819"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.</w:t>
                            </w:r>
                            <w:r w:rsidRPr="00BE7819"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賬號管理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41pt;margin-top:.35pt;width:184.2pt;height:6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" fillcolor="#f07f09 [3204]" strokecolor="#773f04 [1604]" strokeweight="1pt">
                <v:stroke joinstyle="miter"/>
                <v:textbox>
                  <w:txbxContent>
                    <w:p w:rsidR="00BE7819" w:rsidRPr="00BE7819" w:rsidRDefault="00BE7819" w:rsidP="00BE7819">
                      <w:pPr>
                        <w:jc w:val="center"/>
                        <w:rPr>
                          <w:rFonts w:ascii="標楷體" w:eastAsia="標楷體" w:hAnsi="標楷體" w:hint="eastAsia"/>
                          <w:sz w:val="44"/>
                          <w:szCs w:val="44"/>
                          <w:lang w:eastAsia="zh-CN"/>
                        </w:rPr>
                      </w:pPr>
                      <w:r w:rsidRPr="00BE7819">
                        <w:rPr>
                          <w:rFonts w:ascii="標楷體" w:eastAsia="標楷體" w:hAnsi="標楷體" w:hint="eastAsia"/>
                          <w:sz w:val="44"/>
                          <w:szCs w:val="44"/>
                          <w:lang w:eastAsia="zh-CN"/>
                        </w:rPr>
                        <w:t>1</w:t>
                      </w:r>
                      <w:r w:rsidRPr="00BE7819"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.</w:t>
                      </w:r>
                      <w:r w:rsidRPr="00BE7819">
                        <w:rPr>
                          <w:rFonts w:ascii="標楷體" w:eastAsia="標楷體" w:hAnsi="標楷體" w:hint="eastAsia"/>
                          <w:sz w:val="44"/>
                          <w:szCs w:val="44"/>
                          <w:lang w:eastAsia="zh-CN"/>
                        </w:rPr>
                        <w:t>賬號管理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7819" w:rsidRDefault="00BE7819" w:rsidP="00BE7819">
      <w:pPr>
        <w:rPr>
          <w:rFonts w:eastAsia="MS Mincho"/>
        </w:rPr>
      </w:pPr>
    </w:p>
    <w:p w:rsidR="00BE7819" w:rsidRDefault="00BE7819" w:rsidP="00BE7819">
      <w:pPr>
        <w:rPr>
          <w:rFonts w:eastAsia="MS Mincho"/>
        </w:rPr>
      </w:pPr>
    </w:p>
    <w:p w:rsidR="00BE7819" w:rsidRDefault="00BE7819" w:rsidP="00BE7819">
      <w:pPr>
        <w:rPr>
          <w:rFonts w:eastAsia="MS Mincho"/>
        </w:rPr>
      </w:pPr>
    </w:p>
    <w:p w:rsidR="00BE7819" w:rsidRDefault="00BE7819" w:rsidP="00BE7819">
      <w:pPr>
        <w:rPr>
          <w:rFonts w:eastAsia="MS Mincho"/>
        </w:rPr>
      </w:pPr>
    </w:p>
    <w:p w:rsidR="00BE7819" w:rsidRDefault="00BE7819" w:rsidP="00BE7819">
      <w:pPr>
        <w:rPr>
          <w:rFonts w:eastAsia="MS Mincho" w:hint="eastAsia"/>
        </w:rPr>
      </w:pPr>
      <w:r>
        <w:rPr>
          <w:rFonts w:eastAsia="MS Minch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60BAF" wp14:editId="45BB0F44">
                <wp:simplePos x="0" y="0"/>
                <wp:positionH relativeFrom="margin">
                  <wp:posOffset>-502920</wp:posOffset>
                </wp:positionH>
                <wp:positionV relativeFrom="paragraph">
                  <wp:posOffset>285115</wp:posOffset>
                </wp:positionV>
                <wp:extent cx="2339340" cy="7924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19" w:rsidRPr="00BE7819" w:rsidRDefault="00BE7819" w:rsidP="00BE7819">
                            <w:pPr>
                              <w:jc w:val="center"/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2</w:t>
                            </w:r>
                            <w:r w:rsidRPr="00BE7819"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股票市場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60BAF" id="Oval 3" o:spid="_x0000_s1027" style="position:absolute;margin-left:-39.6pt;margin-top:22.45pt;width:184.2pt;height:62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" fillcolor="#f07f09 [3204]" strokecolor="#773f04 [1604]" strokeweight="1pt">
                <v:stroke joinstyle="miter"/>
                <v:textbox>
                  <w:txbxContent>
                    <w:p w:rsidR="00BE7819" w:rsidRPr="00BE7819" w:rsidRDefault="00BE7819" w:rsidP="00BE7819">
                      <w:pPr>
                        <w:jc w:val="center"/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2</w:t>
                      </w:r>
                      <w:r w:rsidRPr="00BE7819"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.</w:t>
                      </w:r>
                      <w:r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  <w:t>股票市場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7819" w:rsidRPr="00BE7819" w:rsidRDefault="00BE7819" w:rsidP="00BE7819">
      <w:pPr>
        <w:jc w:val="center"/>
        <w:rPr>
          <w:rFonts w:eastAsia="MS Mincho" w:hint="eastAsia"/>
        </w:rPr>
      </w:pPr>
      <w:r>
        <w:rPr>
          <w:rFonts w:eastAsia="MS Minch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20DF0" wp14:editId="03CD6757">
                <wp:simplePos x="0" y="0"/>
                <wp:positionH relativeFrom="margin">
                  <wp:posOffset>3383280</wp:posOffset>
                </wp:positionH>
                <wp:positionV relativeFrom="paragraph">
                  <wp:posOffset>2070100</wp:posOffset>
                </wp:positionV>
                <wp:extent cx="2339340" cy="792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19" w:rsidRPr="00BE7819" w:rsidRDefault="00BE7819" w:rsidP="00BE7819">
                            <w:pPr>
                              <w:jc w:val="center"/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5.</w:t>
                            </w:r>
                            <w:r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外部鏈接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20DF0" id="Oval 6" o:spid="_x0000_s1028" style="position:absolute;left:0;text-align:left;margin-left:266.4pt;margin-top:163pt;width:184.2pt;height:62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" fillcolor="#f07f09 [3204]" strokecolor="#773f04 [1604]" strokeweight="1pt">
                <v:stroke joinstyle="miter"/>
                <v:textbox>
                  <w:txbxContent>
                    <w:p w:rsidR="00BE7819" w:rsidRPr="00BE7819" w:rsidRDefault="00BE7819" w:rsidP="00BE7819">
                      <w:pPr>
                        <w:jc w:val="center"/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5.</w:t>
                      </w:r>
                      <w:r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  <w:t>外部鏈接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MS Minch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C1325" wp14:editId="07273641">
                <wp:simplePos x="0" y="0"/>
                <wp:positionH relativeFrom="margin">
                  <wp:posOffset>289560</wp:posOffset>
                </wp:positionH>
                <wp:positionV relativeFrom="paragraph">
                  <wp:posOffset>2049145</wp:posOffset>
                </wp:positionV>
                <wp:extent cx="2339340" cy="7924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19" w:rsidRPr="00BE7819" w:rsidRDefault="00BE7819" w:rsidP="00BE7819">
                            <w:pPr>
                              <w:jc w:val="center"/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4.</w:t>
                            </w:r>
                            <w:r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社交系統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C1325" id="Oval 5" o:spid="_x0000_s1029" style="position:absolute;left:0;text-align:left;margin-left:22.8pt;margin-top:161.35pt;width:184.2pt;height:62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" fillcolor="#f07f09 [3204]" strokecolor="#773f04 [1604]" strokeweight="1pt">
                <v:stroke joinstyle="miter"/>
                <v:textbox>
                  <w:txbxContent>
                    <w:p w:rsidR="00BE7819" w:rsidRPr="00BE7819" w:rsidRDefault="00BE7819" w:rsidP="00BE7819">
                      <w:pPr>
                        <w:jc w:val="center"/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4.</w:t>
                      </w:r>
                      <w:r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  <w:t>社交系統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MS Minch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B9A0" wp14:editId="2F841973">
                <wp:simplePos x="0" y="0"/>
                <wp:positionH relativeFrom="margin">
                  <wp:posOffset>4236720</wp:posOffset>
                </wp:positionH>
                <wp:positionV relativeFrom="paragraph">
                  <wp:posOffset>6985</wp:posOffset>
                </wp:positionV>
                <wp:extent cx="2339340" cy="7924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19" w:rsidRPr="00BE7819" w:rsidRDefault="00BE7819" w:rsidP="00BE7819">
                            <w:pPr>
                              <w:jc w:val="center"/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rFonts w:ascii="標楷體" w:hAnsi="標楷體" w:hint="eastAsia"/>
                                <w:sz w:val="44"/>
                                <w:szCs w:val="44"/>
                                <w:lang w:eastAsia="zh-CN"/>
                              </w:rPr>
                              <w:t>儲值功能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EB9A0" id="Oval 4" o:spid="_x0000_s1030" style="position:absolute;left:0;text-align:left;margin-left:333.6pt;margin-top:.55pt;width:184.2pt;height:62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" fillcolor="#f07f09 [3204]" strokecolor="#773f04 [1604]" strokeweight="1pt">
                <v:stroke joinstyle="miter"/>
                <v:textbox>
                  <w:txbxContent>
                    <w:p w:rsidR="00BE7819" w:rsidRPr="00BE7819" w:rsidRDefault="00BE7819" w:rsidP="00BE7819">
                      <w:pPr>
                        <w:jc w:val="center"/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標楷體" w:eastAsia="標楷體" w:hAnsi="標楷體"/>
                          <w:sz w:val="44"/>
                          <w:szCs w:val="44"/>
                          <w:lang w:eastAsia="zh-CN"/>
                        </w:rPr>
                        <w:t>3.</w:t>
                      </w:r>
                      <w:r>
                        <w:rPr>
                          <w:rFonts w:ascii="標楷體" w:hAnsi="標楷體" w:hint="eastAsia"/>
                          <w:sz w:val="44"/>
                          <w:szCs w:val="44"/>
                          <w:lang w:eastAsia="zh-CN"/>
                        </w:rPr>
                        <w:t>儲值功能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MS Mincho" w:hint="eastAsia"/>
          <w:noProof/>
          <w:lang w:eastAsia="zh-TW"/>
        </w:rPr>
        <w:drawing>
          <wp:inline distT="0" distB="0" distL="0" distR="0" wp14:anchorId="5AE9F7D4" wp14:editId="5CD55F79">
            <wp:extent cx="650296" cy="650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6" cy="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19" w:rsidRPr="00BE7819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D6" w:rsidRDefault="00CF63D6" w:rsidP="00855982">
      <w:pPr>
        <w:spacing w:after="0" w:line="240" w:lineRule="auto"/>
      </w:pPr>
      <w:r>
        <w:separator/>
      </w:r>
    </w:p>
  </w:endnote>
  <w:endnote w:type="continuationSeparator" w:id="0">
    <w:p w:rsidR="00CF63D6" w:rsidRDefault="00CF63D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D6" w:rsidRDefault="00CF63D6" w:rsidP="00855982">
      <w:pPr>
        <w:spacing w:after="0" w:line="240" w:lineRule="auto"/>
      </w:pPr>
      <w:r>
        <w:separator/>
      </w:r>
    </w:p>
  </w:footnote>
  <w:footnote w:type="continuationSeparator" w:id="0">
    <w:p w:rsidR="00CF63D6" w:rsidRDefault="00CF63D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19"/>
    <w:rsid w:val="001D4362"/>
    <w:rsid w:val="007833A7"/>
    <w:rsid w:val="00855982"/>
    <w:rsid w:val="00A10484"/>
    <w:rsid w:val="00BE7819"/>
    <w:rsid w:val="00CF63D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103"/>
  <w15:chartTrackingRefBased/>
  <w15:docId w15:val="{AE09DA6E-3C14-44C1-84B4-D8CAE56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44"/>
    <w:rsid w:val="0043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EC2BD72B845018AF98DB018734721">
    <w:name w:val="09CEC2BD72B845018AF98DB018734721"/>
    <w:pPr>
      <w:widowControl w:val="0"/>
    </w:pPr>
  </w:style>
  <w:style w:type="paragraph" w:customStyle="1" w:styleId="FCADCCFCEDF1413FBED25B556CB17A70">
    <w:name w:val="FCADCCFCEDF1413FBED25B556CB17A70"/>
    <w:pPr>
      <w:widowControl w:val="0"/>
    </w:pPr>
  </w:style>
  <w:style w:type="paragraph" w:customStyle="1" w:styleId="21CB12103C284CC88844173BB52B0D28">
    <w:name w:val="21CB12103C284CC88844173BB52B0D2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林家樂</cp:lastModifiedBy>
  <cp:revision>1</cp:revision>
  <dcterms:created xsi:type="dcterms:W3CDTF">2018-10-18T19:17:00Z</dcterms:created>
  <dcterms:modified xsi:type="dcterms:W3CDTF">2018-10-18T19:25:00Z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